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5987"/>
      </w:tblGrid>
      <w:tr w:rsidR="00E50ACA" w:rsidTr="52D07937" w14:paraId="44321FCC" w14:textId="77777777">
        <w:tc>
          <w:tcPr>
            <w:tcW w:w="3085" w:type="dxa"/>
            <w:tcMar/>
          </w:tcPr>
          <w:p w:rsidRPr="00043CCD" w:rsidR="00E50ACA" w:rsidRDefault="00E50ACA" w14:paraId="25BF6933" w14:textId="77777777">
            <w:pPr>
              <w:rPr>
                <w:rFonts w:ascii="Arial" w:hAnsi="Arial" w:cs="Arial"/>
                <w:b/>
              </w:rPr>
            </w:pPr>
            <w:r w:rsidRPr="00043CCD">
              <w:rPr>
                <w:rFonts w:ascii="Arial" w:hAnsi="Arial" w:cs="Arial"/>
                <w:b/>
              </w:rPr>
              <w:t xml:space="preserve">Name: </w:t>
            </w:r>
          </w:p>
        </w:tc>
        <w:tc>
          <w:tcPr>
            <w:tcW w:w="6157" w:type="dxa"/>
            <w:tcMar/>
          </w:tcPr>
          <w:p w:rsidR="00E50ACA" w:rsidRDefault="00E50ACA" w14:paraId="3B339043" w14:textId="3B4F9467"/>
        </w:tc>
      </w:tr>
      <w:tr w:rsidR="00E50ACA" w:rsidTr="52D07937" w14:paraId="0CC0F959" w14:textId="77777777">
        <w:tc>
          <w:tcPr>
            <w:tcW w:w="3085" w:type="dxa"/>
            <w:tcMar/>
          </w:tcPr>
          <w:p w:rsidRPr="00043CCD" w:rsidR="00E50ACA" w:rsidRDefault="00E50ACA" w14:paraId="51FABD8F" w14:textId="77777777">
            <w:pPr>
              <w:rPr>
                <w:rFonts w:ascii="Arial" w:hAnsi="Arial" w:cs="Arial"/>
                <w:b/>
              </w:rPr>
            </w:pPr>
            <w:r w:rsidRPr="00043CCD">
              <w:rPr>
                <w:rFonts w:ascii="Arial" w:hAnsi="Arial" w:cs="Arial"/>
                <w:b/>
              </w:rPr>
              <w:t>Roll Number:</w:t>
            </w:r>
          </w:p>
        </w:tc>
        <w:tc>
          <w:tcPr>
            <w:tcW w:w="6157" w:type="dxa"/>
            <w:tcMar/>
          </w:tcPr>
          <w:p w:rsidR="00E50ACA" w:rsidRDefault="00E50ACA" w14:paraId="1B46F8BC" w14:textId="55E11A0A"/>
        </w:tc>
      </w:tr>
    </w:tbl>
    <w:p w:rsidR="00043CCD" w:rsidRDefault="00043CCD" w14:paraId="622A95E2" w14:textId="77777777"/>
    <w:p w:rsidRPr="00E50ACA" w:rsidR="00E50ACA" w:rsidP="00E50ACA" w:rsidRDefault="00E50ACA" w14:paraId="16C4F50B" w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E50ACA">
        <w:rPr>
          <w:rFonts w:ascii="Arial" w:hAnsi="Arial" w:cs="Arial"/>
          <w:b/>
          <w:u w:val="single"/>
        </w:rPr>
        <w:t>Aim of the experiment</w:t>
      </w:r>
    </w:p>
    <w:p w:rsidRPr="00E50ACA" w:rsidR="00E50ACA" w:rsidP="0D5DE342" w:rsidRDefault="00E50ACA" w14:paraId="2480EC19" w14:textId="67C2EFEE">
      <w:pPr>
        <w:rPr>
          <w:rFonts w:ascii="Arial" w:hAnsi="Arial" w:cs="Arial"/>
          <w:b w:val="1"/>
          <w:bCs w:val="1"/>
          <w:u w:val="single"/>
        </w:rPr>
      </w:pPr>
    </w:p>
    <w:p w:rsidR="001349C6" w:rsidP="001349C6" w:rsidRDefault="00E50ACA" w14:paraId="00EE3C59" w14:textId="77777777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E50ACA">
        <w:rPr>
          <w:rFonts w:ascii="Arial" w:hAnsi="Arial" w:cs="Arial"/>
          <w:b/>
          <w:u w:val="single"/>
        </w:rPr>
        <w:t>Tools used</w:t>
      </w:r>
      <w:r w:rsidR="001349C6">
        <w:rPr>
          <w:rFonts w:ascii="Arial" w:hAnsi="Arial" w:cs="Arial"/>
          <w:b/>
          <w:u w:val="single"/>
        </w:rPr>
        <w:t xml:space="preserve">: </w:t>
      </w:r>
    </w:p>
    <w:p w:rsidR="00FC60A6" w:rsidP="003E34F4" w:rsidRDefault="00FC60A6" w14:paraId="5CBACFBA" w14:textId="57DD0FF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            </w:t>
      </w:r>
    </w:p>
    <w:p w:rsidRPr="001349C6" w:rsidR="00E50ACA" w:rsidP="001349C6" w:rsidRDefault="001349C6" w14:paraId="05C00151" w14:textId="77777777">
      <w:pPr>
        <w:rPr>
          <w:rFonts w:ascii="Arial" w:hAnsi="Arial" w:cs="Arial"/>
          <w:b/>
          <w:u w:val="single"/>
        </w:rPr>
      </w:pPr>
      <w:r w:rsidRPr="001349C6">
        <w:rPr>
          <w:rFonts w:ascii="Arial" w:hAnsi="Arial" w:cs="Arial"/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50ACA" w:rsidP="00E50ACA" w:rsidRDefault="00E50ACA" w14:paraId="31FF45BC" w14:textId="1FED14FF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  <w:r w:rsidRPr="00E50ACA"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  <w:t>Background knowledge (brief):</w:t>
      </w:r>
    </w:p>
    <w:p w:rsidR="003E34F4" w:rsidP="003E34F4" w:rsidRDefault="003E34F4" w14:paraId="654B3980" w14:textId="4B05308E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Pr="003E34F4" w:rsidR="003E34F4" w:rsidP="003E34F4" w:rsidRDefault="003E34F4" w14:paraId="21249519" w14:textId="77777777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E50ACA" w:rsidP="00E50ACA" w:rsidRDefault="00B82AB1" w14:paraId="6177D91B" w14:textId="77777777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  <w:t>Circuit (hand drawn/image)</w:t>
      </w:r>
    </w:p>
    <w:p w:rsidR="00B927DD" w:rsidP="00B927DD" w:rsidRDefault="00B927DD" w14:paraId="4DD0D998" w14:textId="77777777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B82AB1" w:rsidRDefault="00705B16" w14:paraId="7305837C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  <w:t xml:space="preserve"> </w:t>
      </w:r>
    </w:p>
    <w:p w:rsidR="00B82AB1" w:rsidP="00B82AB1" w:rsidRDefault="00B82AB1" w14:paraId="359220C9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Pr="00B82AB1" w:rsidR="00B82AB1" w:rsidP="00B82AB1" w:rsidRDefault="00B82AB1" w14:paraId="420098DC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B82AB1" w:rsidRDefault="00B82AB1" w14:paraId="2BF50198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E50ACA" w:rsidRDefault="00B82AB1" w14:paraId="714AFD9B" w14:textId="77777777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  <w:t>Measurement Data (Tabular form)</w:t>
      </w:r>
    </w:p>
    <w:p w:rsidR="00B927DD" w:rsidP="00B927DD" w:rsidRDefault="00B927DD" w14:paraId="64F017E5" w14:textId="77777777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927DD" w:rsidP="00B927DD" w:rsidRDefault="00B927DD" w14:paraId="69D19E4E" w14:textId="77777777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B82AB1" w:rsidRDefault="00705B16" w14:paraId="759F9818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  <w:t xml:space="preserve"> </w:t>
      </w:r>
    </w:p>
    <w:p w:rsidR="00B82AB1" w:rsidP="00B82AB1" w:rsidRDefault="00B82AB1" w14:paraId="069AD113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B82AB1" w:rsidRDefault="00B82AB1" w14:paraId="7C537F38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B82AB1" w:rsidRDefault="00B82AB1" w14:paraId="2A4485D3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B82AB1" w:rsidRDefault="00B82AB1" w14:paraId="21CEBA82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E50ACA" w:rsidRDefault="00B82AB1" w14:paraId="12D5D250" w14:textId="77777777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  <w:t>Graph (Image)/Screenshots</w:t>
      </w:r>
    </w:p>
    <w:p w:rsidR="00B927DD" w:rsidP="00B927DD" w:rsidRDefault="00B927DD" w14:paraId="2FF20CAC" w14:textId="77777777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927DD" w:rsidP="00B927DD" w:rsidRDefault="00B927DD" w14:paraId="73DCF281" w14:textId="77777777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927DD" w:rsidP="00B927DD" w:rsidRDefault="00B927DD" w14:paraId="7E503EC3" w14:textId="77777777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927DD" w:rsidP="00B927DD" w:rsidRDefault="00B927DD" w14:paraId="6784C170" w14:textId="77777777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927DD" w:rsidP="00B927DD" w:rsidRDefault="00B927DD" w14:paraId="6AFDD69A" w14:textId="77777777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927DD" w:rsidP="00B927DD" w:rsidRDefault="00B927DD" w14:paraId="271EC7E2" w14:textId="77777777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Pr="00B927DD" w:rsidR="00B927DD" w:rsidP="00B927DD" w:rsidRDefault="00B927DD" w14:paraId="62E6FF58" w14:textId="77777777">
      <w:p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Pr="00B82AB1" w:rsidR="00B82AB1" w:rsidP="00B82AB1" w:rsidRDefault="00B82AB1" w14:paraId="52DEAF6E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B82AB1" w:rsidRDefault="00B82AB1" w14:paraId="43FCEE58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B82AB1" w:rsidRDefault="00B82AB1" w14:paraId="59508893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B82AB1" w:rsidRDefault="00B82AB1" w14:paraId="01944ABE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B82AB1" w:rsidRDefault="00B82AB1" w14:paraId="31041E9C" w14:textId="77777777">
      <w:pPr>
        <w:pStyle w:val="ListParagraph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E50ACA" w:rsidRDefault="00B82AB1" w14:paraId="06171A5F" w14:textId="77777777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  <w:t>Conclusion</w:t>
      </w:r>
    </w:p>
    <w:p w:rsidR="00555666" w:rsidP="00555666" w:rsidRDefault="00555666" w14:paraId="06C703CA" w14:textId="1378ADF0">
      <w:pPr>
        <w:ind w:left="360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3E34F4" w:rsidP="00555666" w:rsidRDefault="003E34F4" w14:paraId="17B5791A" w14:textId="27F394AB">
      <w:pPr>
        <w:ind w:left="360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Pr="00555666" w:rsidR="003E34F4" w:rsidP="00555666" w:rsidRDefault="003E34F4" w14:paraId="469B1CC4" w14:textId="77777777">
      <w:pPr>
        <w:ind w:left="360"/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</w:p>
    <w:p w:rsidR="00B82AB1" w:rsidP="00E50ACA" w:rsidRDefault="00B82AB1" w14:paraId="1BE91974" w14:textId="77777777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u w:val="single"/>
          <w:bdr w:val="none" w:color="auto" w:sz="0" w:space="0" w:frame="1"/>
          <w:lang w:val="en-US"/>
        </w:rPr>
        <w:t>Discussions</w:t>
      </w:r>
    </w:p>
    <w:p w:rsidR="00E50ACA" w:rsidRDefault="00E50ACA" w14:paraId="14E05E9E" w14:textId="77777777"/>
    <w:sectPr w:rsidR="00E50AC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7876"/>
    <w:multiLevelType w:val="hybridMultilevel"/>
    <w:tmpl w:val="E0AE1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B7CAE"/>
    <w:multiLevelType w:val="hybridMultilevel"/>
    <w:tmpl w:val="F0FA4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410A2"/>
    <w:multiLevelType w:val="hybridMultilevel"/>
    <w:tmpl w:val="CA5A7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zI0sDAztLAwsjBU0lEKTi0uzszPAykwrAUA8wsxRSwAAAA="/>
  </w:docVars>
  <w:rsids>
    <w:rsidRoot w:val="003E34F4"/>
    <w:rsid w:val="00043CCD"/>
    <w:rsid w:val="00125F8B"/>
    <w:rsid w:val="001349C6"/>
    <w:rsid w:val="003D3A8C"/>
    <w:rsid w:val="003E34F4"/>
    <w:rsid w:val="00425CA6"/>
    <w:rsid w:val="00555666"/>
    <w:rsid w:val="00705B16"/>
    <w:rsid w:val="008F5981"/>
    <w:rsid w:val="00B52096"/>
    <w:rsid w:val="00B82AB1"/>
    <w:rsid w:val="00B927DD"/>
    <w:rsid w:val="00C56C67"/>
    <w:rsid w:val="00E50ACA"/>
    <w:rsid w:val="00F12B3F"/>
    <w:rsid w:val="00F3161A"/>
    <w:rsid w:val="00F929C9"/>
    <w:rsid w:val="00FC60A6"/>
    <w:rsid w:val="0D5DE342"/>
    <w:rsid w:val="0F2898EB"/>
    <w:rsid w:val="178FD1C4"/>
    <w:rsid w:val="38B87CA9"/>
    <w:rsid w:val="52D07937"/>
    <w:rsid w:val="58D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748B"/>
  <w15:docId w15:val="{A3BF9613-36C7-48EE-8BD6-0622AB75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A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E50ACA"/>
  </w:style>
  <w:style w:type="paragraph" w:styleId="ListParagraph">
    <w:name w:val="List Paragraph"/>
    <w:basedOn w:val="Normal"/>
    <w:uiPriority w:val="34"/>
    <w:qFormat/>
    <w:rsid w:val="00E5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898\Downloads\Template%20for%20Lab%20rec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0B2755E341CE479F8DAD72C5F254E0" ma:contentTypeVersion="0" ma:contentTypeDescription="Create a new document." ma:contentTypeScope="" ma:versionID="739ef4c1228b2ed47bc4005f54e4ee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4F7FB5-536C-4639-B71A-AAB20A177E3D}"/>
</file>

<file path=customXml/itemProps2.xml><?xml version="1.0" encoding="utf-8"?>
<ds:datastoreItem xmlns:ds="http://schemas.openxmlformats.org/officeDocument/2006/customXml" ds:itemID="{B6A47A03-2EFB-4F06-9A91-77F550D09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8DC05-7C6D-4EAF-B227-876AEFC0A2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for Lab record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91898</dc:creator>
  <cp:lastModifiedBy>Ayush Dongre</cp:lastModifiedBy>
  <cp:revision>4</cp:revision>
  <dcterms:created xsi:type="dcterms:W3CDTF">2021-01-02T14:41:00Z</dcterms:created>
  <dcterms:modified xsi:type="dcterms:W3CDTF">2021-01-15T03:42:20Z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0x010100110B2755E341CE479F8DAD72C5F254E0</vt:lpwstr>
  </property>
</Properties>
</file>